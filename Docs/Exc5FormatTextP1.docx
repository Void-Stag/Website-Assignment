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E81D6" w14:textId="4C29F6B5" w:rsidR="00907015" w:rsidRPr="00AE383C" w:rsidRDefault="00AE383C" w:rsidP="00AE383C">
      <w:pPr>
        <w:pStyle w:val="Heading1"/>
        <w:rPr>
          <w:b/>
        </w:rPr>
      </w:pPr>
      <w:r w:rsidRPr="00AE383C">
        <w:rPr>
          <w:b/>
        </w:rPr>
        <w:t>Exercise 5</w:t>
      </w:r>
    </w:p>
    <w:p w14:paraId="38F06A3A" w14:textId="7A28050A" w:rsidR="00AE383C" w:rsidRDefault="00AE383C"/>
    <w:p w14:paraId="6C5645E5" w14:textId="1E0633F4" w:rsidR="00AE383C" w:rsidRDefault="00AE383C">
      <w:r>
        <w:t>1. Create a CSS file called styletext.css and save it inside your CSS folder</w:t>
      </w:r>
    </w:p>
    <w:p w14:paraId="6680C93A" w14:textId="44EC119A" w:rsidR="00AE383C" w:rsidRDefault="00AE383C">
      <w:r>
        <w:t xml:space="preserve">Copy the code </w:t>
      </w:r>
      <w:proofErr w:type="gramStart"/>
      <w:r>
        <w:t>bellow .</w:t>
      </w:r>
      <w:proofErr w:type="gramEnd"/>
    </w:p>
    <w:p w14:paraId="05E87119" w14:textId="77777777" w:rsidR="00AE383C" w:rsidRDefault="00AE383C"/>
    <w:p w14:paraId="6FAD5A57" w14:textId="77777777" w:rsidR="00AE383C" w:rsidRDefault="00AE383C"/>
    <w:p w14:paraId="222B7E72" w14:textId="77777777" w:rsidR="00AE383C" w:rsidRDefault="00AE383C"/>
    <w:p w14:paraId="5843344B" w14:textId="747DB448" w:rsidR="00AE383C" w:rsidRDefault="00AE383C">
      <w:r>
        <w:rPr>
          <w:noProof/>
          <w:lang w:eastAsia="en-GB"/>
        </w:rPr>
        <w:drawing>
          <wp:inline distT="0" distB="0" distL="0" distR="0" wp14:anchorId="157A1E2D" wp14:editId="56D1C44E">
            <wp:extent cx="5727700" cy="4177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23 at 01.56.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955A" w14:textId="799EB2ED" w:rsidR="00AE383C" w:rsidRDefault="00AE383C">
      <w:r>
        <w:rPr>
          <w:noProof/>
          <w:lang w:eastAsia="en-GB"/>
        </w:rPr>
        <w:drawing>
          <wp:inline distT="0" distB="0" distL="0" distR="0" wp14:anchorId="59116167" wp14:editId="22A4829E">
            <wp:extent cx="5727700" cy="2089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23 at 01.52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0AA3" w14:textId="520138DE" w:rsidR="00AE383C" w:rsidRDefault="00AE383C"/>
    <w:p w14:paraId="13EF79B6" w14:textId="651D0585" w:rsidR="00AE383C" w:rsidRDefault="00AE383C"/>
    <w:p w14:paraId="2569A752" w14:textId="44249279" w:rsidR="00AE383C" w:rsidRDefault="00AE383C"/>
    <w:p w14:paraId="4A140A11" w14:textId="7DD30D68" w:rsidR="00AE383C" w:rsidRDefault="00AE383C"/>
    <w:p w14:paraId="24B649D1" w14:textId="352A4EE5" w:rsidR="00AE383C" w:rsidRDefault="00AE383C">
      <w:r>
        <w:br w:type="page"/>
      </w:r>
    </w:p>
    <w:p w14:paraId="33217B90" w14:textId="77777777" w:rsidR="00AE383C" w:rsidRDefault="00AE383C"/>
    <w:p w14:paraId="03E6BDC9" w14:textId="33CBED13" w:rsidR="00AE383C" w:rsidRDefault="00AE383C">
      <w:r>
        <w:t xml:space="preserve">2. Create a HTML file called </w:t>
      </w:r>
      <w:r w:rsidRPr="00AE383C">
        <w:t>exc5</w:t>
      </w:r>
      <w:r>
        <w:t>format</w:t>
      </w:r>
      <w:r w:rsidR="00D57D21">
        <w:t>ext</w:t>
      </w:r>
      <w:r>
        <w:t xml:space="preserve">.html </w:t>
      </w:r>
    </w:p>
    <w:p w14:paraId="4F7BF3E9" w14:textId="77777777" w:rsidR="00D57D21" w:rsidRDefault="00AE383C">
      <w:r>
        <w:t xml:space="preserve">    Copy the code bellow </w:t>
      </w:r>
    </w:p>
    <w:p w14:paraId="32499223" w14:textId="3152C5D3" w:rsidR="00AE383C" w:rsidRDefault="00AE383C">
      <w:r>
        <w:rPr>
          <w:noProof/>
          <w:lang w:eastAsia="en-GB"/>
        </w:rPr>
        <w:drawing>
          <wp:inline distT="0" distB="0" distL="0" distR="0" wp14:anchorId="357AE4A7" wp14:editId="31E72D34">
            <wp:extent cx="5727700" cy="5288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23 at 02.01.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F157" w14:textId="14300213" w:rsidR="00AE383C" w:rsidRDefault="00AE383C">
      <w:r>
        <w:rPr>
          <w:noProof/>
          <w:lang w:eastAsia="en-GB"/>
        </w:rPr>
        <w:drawing>
          <wp:inline distT="0" distB="0" distL="0" distR="0" wp14:anchorId="10CC54EB" wp14:editId="42950CA8">
            <wp:extent cx="5726966" cy="3404937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23 at 02.02.0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3" b="36396"/>
                    <a:stretch/>
                  </pic:blipFill>
                  <pic:spPr bwMode="auto">
                    <a:xfrm>
                      <a:off x="0" y="0"/>
                      <a:ext cx="5727700" cy="3405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C277B" w14:textId="2E67EA19" w:rsidR="00AE383C" w:rsidRDefault="00AE383C">
      <w:r>
        <w:rPr>
          <w:noProof/>
          <w:lang w:eastAsia="en-GB"/>
        </w:rPr>
        <w:lastRenderedPageBreak/>
        <w:drawing>
          <wp:inline distT="0" distB="0" distL="0" distR="0" wp14:anchorId="76C62BC7" wp14:editId="485ED4AA">
            <wp:extent cx="5726966" cy="216508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23 at 02.02.0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49"/>
                    <a:stretch/>
                  </pic:blipFill>
                  <pic:spPr bwMode="auto">
                    <a:xfrm>
                      <a:off x="0" y="0"/>
                      <a:ext cx="5727454" cy="216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C94DA" w14:textId="23374BE2" w:rsidR="00D57D21" w:rsidRDefault="00D57D21"/>
    <w:p w14:paraId="1B66EB08" w14:textId="3EAE10E0" w:rsidR="00D57D21" w:rsidRDefault="00D57D21">
      <w:r>
        <w:t>Your website should look like the picture bellow.</w:t>
      </w:r>
    </w:p>
    <w:p w14:paraId="5DDAC39C" w14:textId="2C8F1E8D" w:rsidR="00D57D21" w:rsidRDefault="00D57D21"/>
    <w:p w14:paraId="0993C9C3" w14:textId="77777777" w:rsidR="00D57D21" w:rsidRDefault="00D57D21"/>
    <w:p w14:paraId="67ABC800" w14:textId="2489EEF0" w:rsidR="00AE383C" w:rsidRDefault="00D57D21">
      <w:r>
        <w:rPr>
          <w:noProof/>
          <w:lang w:eastAsia="en-GB"/>
        </w:rPr>
        <w:drawing>
          <wp:inline distT="0" distB="0" distL="0" distR="0" wp14:anchorId="692FC8E9" wp14:editId="209F51A3">
            <wp:extent cx="6642100" cy="5227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23 at 02.00.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2AB4" w14:textId="5B84027F" w:rsidR="00F20C40" w:rsidRDefault="00F20C40"/>
    <w:p w14:paraId="72609E5F" w14:textId="31B63BEA" w:rsidR="00F20C40" w:rsidRDefault="00F20C40">
      <w:r>
        <w:br w:type="page"/>
      </w:r>
    </w:p>
    <w:p w14:paraId="37256097" w14:textId="77777777" w:rsidR="00F20C40" w:rsidRDefault="00F20C40"/>
    <w:p w14:paraId="714B8212" w14:textId="0D53EFC5" w:rsidR="00F20C40" w:rsidRDefault="00F20C40" w:rsidP="00324BE1">
      <w:pPr>
        <w:pStyle w:val="Heading1"/>
      </w:pPr>
      <w:r>
        <w:t>Learning CSS</w:t>
      </w:r>
    </w:p>
    <w:p w14:paraId="6822012D" w14:textId="36853005" w:rsidR="00F20C40" w:rsidRDefault="00F20C40"/>
    <w:p w14:paraId="5FB1C0A6" w14:textId="28F3223F" w:rsidR="00324BE1" w:rsidRDefault="00324BE1" w:rsidP="00F20C40"/>
    <w:p w14:paraId="1275894E" w14:textId="77777777" w:rsidR="00324BE1" w:rsidRDefault="00324BE1" w:rsidP="00F20C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3884"/>
        <w:gridCol w:w="3934"/>
      </w:tblGrid>
      <w:tr w:rsidR="00F20C40" w:rsidRPr="00324BE1" w14:paraId="56D8B744" w14:textId="77777777" w:rsidTr="00324BE1">
        <w:tc>
          <w:tcPr>
            <w:tcW w:w="2632" w:type="dxa"/>
            <w:shd w:val="clear" w:color="auto" w:fill="E7E6E6" w:themeFill="background2"/>
          </w:tcPr>
          <w:p w14:paraId="4342C080" w14:textId="678E6CCB" w:rsidR="00F20C40" w:rsidRPr="00324BE1" w:rsidRDefault="00F20C40" w:rsidP="00F20C40">
            <w:pPr>
              <w:rPr>
                <w:b/>
              </w:rPr>
            </w:pPr>
            <w:r w:rsidRPr="00324BE1">
              <w:rPr>
                <w:b/>
              </w:rPr>
              <w:t xml:space="preserve">Property </w:t>
            </w:r>
          </w:p>
        </w:tc>
        <w:tc>
          <w:tcPr>
            <w:tcW w:w="3884" w:type="dxa"/>
            <w:shd w:val="clear" w:color="auto" w:fill="E7E6E6" w:themeFill="background2"/>
          </w:tcPr>
          <w:p w14:paraId="72DFC0D8" w14:textId="10C0370B" w:rsidR="00F20C40" w:rsidRPr="00324BE1" w:rsidRDefault="00F20C40" w:rsidP="00F20C40">
            <w:pPr>
              <w:rPr>
                <w:b/>
              </w:rPr>
            </w:pPr>
            <w:r w:rsidRPr="00324BE1">
              <w:rPr>
                <w:b/>
              </w:rPr>
              <w:t>Value</w:t>
            </w:r>
          </w:p>
        </w:tc>
        <w:tc>
          <w:tcPr>
            <w:tcW w:w="3934" w:type="dxa"/>
            <w:shd w:val="clear" w:color="auto" w:fill="E7E6E6" w:themeFill="background2"/>
          </w:tcPr>
          <w:p w14:paraId="0CF61037" w14:textId="04137CD2" w:rsidR="00F20C40" w:rsidRPr="00324BE1" w:rsidRDefault="00F20C40" w:rsidP="00F20C40">
            <w:pPr>
              <w:rPr>
                <w:b/>
              </w:rPr>
            </w:pPr>
            <w:r w:rsidRPr="00324BE1">
              <w:rPr>
                <w:b/>
              </w:rPr>
              <w:t>Description</w:t>
            </w:r>
          </w:p>
        </w:tc>
      </w:tr>
      <w:tr w:rsidR="00F20C40" w14:paraId="18CDE809" w14:textId="77777777" w:rsidTr="00F20C40">
        <w:tc>
          <w:tcPr>
            <w:tcW w:w="2632" w:type="dxa"/>
          </w:tcPr>
          <w:p w14:paraId="52FB88C3" w14:textId="69837C8A" w:rsidR="00F20C40" w:rsidRPr="00324BE1" w:rsidRDefault="00F20C40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  <w:b/>
              </w:rPr>
              <w:t>font-family:</w:t>
            </w:r>
            <w:r w:rsidRPr="00324BE1">
              <w:rPr>
                <w:rFonts w:cstheme="minorHAnsi"/>
              </w:rPr>
              <w:t xml:space="preserve"> Arial, Helvetica, sans-serif;</w:t>
            </w:r>
          </w:p>
        </w:tc>
        <w:tc>
          <w:tcPr>
            <w:tcW w:w="3884" w:type="dxa"/>
          </w:tcPr>
          <w:p w14:paraId="16BA919C" w14:textId="5746EC46" w:rsidR="00F20C40" w:rsidRPr="00324BE1" w:rsidRDefault="00F20C40" w:rsidP="00F20C40">
            <w:pPr>
              <w:rPr>
                <w:rFonts w:cstheme="minorHAnsi"/>
              </w:rPr>
            </w:pPr>
          </w:p>
        </w:tc>
        <w:tc>
          <w:tcPr>
            <w:tcW w:w="3934" w:type="dxa"/>
          </w:tcPr>
          <w:p w14:paraId="0E70CF50" w14:textId="701DC748" w:rsidR="00F20C40" w:rsidRPr="00324BE1" w:rsidRDefault="00F20C40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</w:rPr>
              <w:t xml:space="preserve">Font-family sets a specific type of font </w:t>
            </w:r>
          </w:p>
        </w:tc>
      </w:tr>
      <w:tr w:rsidR="00F20C40" w14:paraId="68A7B9A2" w14:textId="77777777" w:rsidTr="00F20C40">
        <w:tc>
          <w:tcPr>
            <w:tcW w:w="2632" w:type="dxa"/>
          </w:tcPr>
          <w:p w14:paraId="67F770A5" w14:textId="07781624" w:rsidR="00F20C40" w:rsidRPr="00324BE1" w:rsidRDefault="00F20C40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  <w:b/>
              </w:rPr>
              <w:t>font-size:</w:t>
            </w:r>
            <w:r w:rsidRPr="00324BE1">
              <w:rPr>
                <w:rFonts w:cstheme="minorHAnsi"/>
              </w:rPr>
              <w:t xml:space="preserve"> 40px;</w:t>
            </w:r>
          </w:p>
        </w:tc>
        <w:tc>
          <w:tcPr>
            <w:tcW w:w="3884" w:type="dxa"/>
          </w:tcPr>
          <w:p w14:paraId="3898C390" w14:textId="77777777" w:rsidR="00054B92" w:rsidRPr="00324BE1" w:rsidRDefault="00054B92" w:rsidP="00054B92">
            <w:pPr>
              <w:rPr>
                <w:rFonts w:cstheme="minorHAnsi"/>
              </w:rPr>
            </w:pPr>
            <w:r w:rsidRPr="00324BE1">
              <w:rPr>
                <w:rFonts w:cstheme="minorHAnsi"/>
              </w:rPr>
              <w:t xml:space="preserve">Number </w:t>
            </w:r>
            <w:proofErr w:type="spellStart"/>
            <w:r w:rsidRPr="00324BE1">
              <w:rPr>
                <w:rFonts w:cstheme="minorHAnsi"/>
              </w:rPr>
              <w:t>px</w:t>
            </w:r>
            <w:proofErr w:type="spellEnd"/>
            <w:r w:rsidRPr="00324BE1">
              <w:rPr>
                <w:rFonts w:cstheme="minorHAnsi"/>
              </w:rPr>
              <w:t>;</w:t>
            </w:r>
          </w:p>
          <w:p w14:paraId="57934DEB" w14:textId="1A1E5268" w:rsidR="00054B92" w:rsidRPr="00324BE1" w:rsidRDefault="00054B92" w:rsidP="00054B92">
            <w:pPr>
              <w:rPr>
                <w:rFonts w:cstheme="minorHAnsi"/>
              </w:rPr>
            </w:pPr>
            <w:r>
              <w:rPr>
                <w:rFonts w:cstheme="minorHAnsi"/>
              </w:rPr>
              <w:t>Small , medium , large</w:t>
            </w:r>
            <w:r w:rsidRPr="00324BE1">
              <w:rPr>
                <w:rFonts w:cstheme="minorHAnsi"/>
              </w:rPr>
              <w:t>;</w:t>
            </w:r>
          </w:p>
          <w:p w14:paraId="4921172C" w14:textId="77777777" w:rsidR="00054B92" w:rsidRPr="00324BE1" w:rsidRDefault="00054B92" w:rsidP="00054B92">
            <w:pPr>
              <w:rPr>
                <w:rFonts w:cstheme="minorHAnsi"/>
              </w:rPr>
            </w:pPr>
            <w:r w:rsidRPr="00324BE1">
              <w:rPr>
                <w:rFonts w:cstheme="minorHAnsi"/>
              </w:rPr>
              <w:t>Percentage%; 10%;</w:t>
            </w:r>
          </w:p>
          <w:p w14:paraId="5832E2CA" w14:textId="77777777" w:rsidR="00054B92" w:rsidRDefault="00054B92" w:rsidP="00054B92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324BE1">
              <w:rPr>
                <w:rFonts w:cstheme="minorHAnsi"/>
              </w:rPr>
              <w:t xml:space="preserve"> </w:t>
            </w:r>
            <w:r w:rsidRPr="00324BE1">
              <w:rPr>
                <w:rFonts w:cstheme="minorHAnsi"/>
                <w:color w:val="000000"/>
                <w:shd w:val="clear" w:color="auto" w:fill="FFFFFF"/>
              </w:rPr>
              <w:t>Inherit;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</w:p>
          <w:p w14:paraId="1AA95936" w14:textId="71E0CD5A" w:rsidR="00F20C40" w:rsidRPr="00324BE1" w:rsidRDefault="00054B92" w:rsidP="00054B92">
            <w:pPr>
              <w:rPr>
                <w:rFonts w:cstheme="minorHAnsi"/>
              </w:rPr>
            </w:pPr>
            <w:bookmarkStart w:id="0" w:name="_GoBack"/>
            <w:bookmarkEnd w:id="0"/>
            <w:r>
              <w:rPr>
                <w:rFonts w:cstheme="minorHAnsi"/>
                <w:color w:val="000000"/>
                <w:shd w:val="clear" w:color="auto" w:fill="FFFFFF"/>
              </w:rPr>
              <w:t>(other)</w:t>
            </w:r>
          </w:p>
        </w:tc>
        <w:tc>
          <w:tcPr>
            <w:tcW w:w="3934" w:type="dxa"/>
          </w:tcPr>
          <w:p w14:paraId="6DD03C57" w14:textId="33218C23" w:rsidR="00F20C40" w:rsidRPr="00324BE1" w:rsidRDefault="00F20C40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</w:rPr>
              <w:t>Change the size of the font</w:t>
            </w:r>
          </w:p>
        </w:tc>
      </w:tr>
      <w:tr w:rsidR="00F20C40" w14:paraId="69108108" w14:textId="77777777" w:rsidTr="00F20C40">
        <w:tc>
          <w:tcPr>
            <w:tcW w:w="2632" w:type="dxa"/>
          </w:tcPr>
          <w:p w14:paraId="14B1D95B" w14:textId="24F61296" w:rsidR="00F20C40" w:rsidRPr="00324BE1" w:rsidRDefault="00F20C40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  <w:b/>
              </w:rPr>
              <w:t>font-weight</w:t>
            </w:r>
            <w:r w:rsidRPr="00324BE1">
              <w:rPr>
                <w:rFonts w:cstheme="minorHAnsi"/>
              </w:rPr>
              <w:t>: bold;</w:t>
            </w:r>
          </w:p>
        </w:tc>
        <w:tc>
          <w:tcPr>
            <w:tcW w:w="3884" w:type="dxa"/>
          </w:tcPr>
          <w:p w14:paraId="05EC2864" w14:textId="5E9BBD86" w:rsidR="00F20C40" w:rsidRPr="00324BE1" w:rsidRDefault="00F20C40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</w:rPr>
              <w:t>Normal, bold, bolder, lighter</w:t>
            </w:r>
          </w:p>
        </w:tc>
        <w:tc>
          <w:tcPr>
            <w:tcW w:w="3934" w:type="dxa"/>
          </w:tcPr>
          <w:p w14:paraId="4FD63DDF" w14:textId="3F8182FC" w:rsidR="00F20C40" w:rsidRPr="00324BE1" w:rsidRDefault="00F20C40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</w:rPr>
              <w:t xml:space="preserve">It sets </w:t>
            </w:r>
            <w:r w:rsidRPr="00324BE1">
              <w:rPr>
                <w:rFonts w:cstheme="minorHAnsi"/>
                <w:color w:val="000000"/>
                <w:shd w:val="clear" w:color="auto" w:fill="FFFFFF"/>
              </w:rPr>
              <w:t>how thick or thin characters in text should be displayed.</w:t>
            </w:r>
          </w:p>
        </w:tc>
      </w:tr>
      <w:tr w:rsidR="00F20C40" w14:paraId="7C6C33B9" w14:textId="77777777" w:rsidTr="00F20C40">
        <w:tc>
          <w:tcPr>
            <w:tcW w:w="2632" w:type="dxa"/>
          </w:tcPr>
          <w:p w14:paraId="12A52016" w14:textId="0F33BE1E" w:rsidR="00F20C40" w:rsidRPr="00324BE1" w:rsidRDefault="00F20C40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  <w:b/>
              </w:rPr>
              <w:t>font-style:</w:t>
            </w:r>
            <w:r w:rsidRPr="00324BE1">
              <w:rPr>
                <w:rFonts w:cstheme="minorHAnsi"/>
              </w:rPr>
              <w:t xml:space="preserve"> italic;</w:t>
            </w:r>
          </w:p>
        </w:tc>
        <w:tc>
          <w:tcPr>
            <w:tcW w:w="3884" w:type="dxa"/>
          </w:tcPr>
          <w:p w14:paraId="7CEF5AEB" w14:textId="77777777" w:rsidR="00F20C40" w:rsidRPr="00324BE1" w:rsidRDefault="00F20C40" w:rsidP="00F20C40">
            <w:pPr>
              <w:rPr>
                <w:rFonts w:cstheme="minorHAnsi"/>
                <w:color w:val="000000"/>
                <w:shd w:val="clear" w:color="auto" w:fill="FFFFFF"/>
              </w:rPr>
            </w:pPr>
            <w:proofErr w:type="spellStart"/>
            <w:r w:rsidRPr="00324BE1">
              <w:rPr>
                <w:rFonts w:cstheme="minorHAnsi"/>
                <w:color w:val="000000"/>
                <w:shd w:val="clear" w:color="auto" w:fill="FFFFFF"/>
              </w:rPr>
              <w:t>normal|italic|oblique</w:t>
            </w:r>
            <w:proofErr w:type="spellEnd"/>
            <w:r w:rsidRPr="00324BE1">
              <w:rPr>
                <w:rFonts w:cstheme="minorHAnsi"/>
                <w:color w:val="000000"/>
                <w:shd w:val="clear" w:color="auto" w:fill="FFFFFF"/>
              </w:rPr>
              <w:t>|</w:t>
            </w:r>
          </w:p>
          <w:p w14:paraId="63CC94C0" w14:textId="487CF5D2" w:rsidR="00F20C40" w:rsidRPr="00324BE1" w:rsidRDefault="00F20C40" w:rsidP="00F20C40">
            <w:pPr>
              <w:rPr>
                <w:rFonts w:cstheme="minorHAnsi"/>
              </w:rPr>
            </w:pPr>
            <w:proofErr w:type="spellStart"/>
            <w:r w:rsidRPr="00324BE1">
              <w:rPr>
                <w:rFonts w:cstheme="minorHAnsi"/>
                <w:color w:val="000000"/>
                <w:shd w:val="clear" w:color="auto" w:fill="FFFFFF"/>
              </w:rPr>
              <w:t>initial|inherit</w:t>
            </w:r>
            <w:proofErr w:type="spellEnd"/>
            <w:r w:rsidRPr="00324BE1">
              <w:rPr>
                <w:rFonts w:cstheme="minorHAnsi"/>
                <w:color w:val="000000"/>
                <w:shd w:val="clear" w:color="auto" w:fill="FFFFFF"/>
              </w:rPr>
              <w:t>;</w:t>
            </w:r>
          </w:p>
        </w:tc>
        <w:tc>
          <w:tcPr>
            <w:tcW w:w="3934" w:type="dxa"/>
          </w:tcPr>
          <w:p w14:paraId="3A7382C3" w14:textId="4BA30FFA" w:rsidR="00F20C40" w:rsidRPr="00324BE1" w:rsidRDefault="00F20C40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  <w:color w:val="000000"/>
                <w:shd w:val="clear" w:color="auto" w:fill="FFFFFF"/>
              </w:rPr>
              <w:t xml:space="preserve">This </w:t>
            </w:r>
            <w:r w:rsidRPr="00324BE1">
              <w:rPr>
                <w:rFonts w:cstheme="minorHAnsi"/>
                <w:color w:val="000000"/>
                <w:shd w:val="clear" w:color="auto" w:fill="FFFFFF"/>
              </w:rPr>
              <w:t>property specifies the font style for a text.</w:t>
            </w:r>
          </w:p>
        </w:tc>
      </w:tr>
      <w:tr w:rsidR="00F20C40" w14:paraId="0392248E" w14:textId="77777777" w:rsidTr="00F20C40">
        <w:tc>
          <w:tcPr>
            <w:tcW w:w="2632" w:type="dxa"/>
          </w:tcPr>
          <w:p w14:paraId="7954F446" w14:textId="4F112C29" w:rsidR="00F20C40" w:rsidRPr="00324BE1" w:rsidRDefault="00F20C40" w:rsidP="00F20C40">
            <w:pPr>
              <w:rPr>
                <w:rFonts w:cstheme="minorHAnsi"/>
              </w:rPr>
            </w:pPr>
            <w:proofErr w:type="spellStart"/>
            <w:r w:rsidRPr="00324BE1">
              <w:rPr>
                <w:rFonts w:cstheme="minorHAnsi"/>
                <w:b/>
              </w:rPr>
              <w:t>color</w:t>
            </w:r>
            <w:proofErr w:type="spellEnd"/>
            <w:r w:rsidRPr="00324BE1">
              <w:rPr>
                <w:rFonts w:cstheme="minorHAnsi"/>
              </w:rPr>
              <w:t xml:space="preserve"> :red;</w:t>
            </w:r>
          </w:p>
        </w:tc>
        <w:tc>
          <w:tcPr>
            <w:tcW w:w="3884" w:type="dxa"/>
          </w:tcPr>
          <w:p w14:paraId="4B2C07DB" w14:textId="2E4F5EE1" w:rsidR="00F20C40" w:rsidRPr="00324BE1" w:rsidRDefault="00F20C40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</w:rPr>
              <w:t xml:space="preserve">Red, blue, </w:t>
            </w:r>
            <w:proofErr w:type="spellStart"/>
            <w:r w:rsidRPr="00324BE1">
              <w:rPr>
                <w:rFonts w:cstheme="minorHAnsi"/>
              </w:rPr>
              <w:t>etc</w:t>
            </w:r>
            <w:proofErr w:type="spellEnd"/>
            <w:r w:rsidRPr="00324BE1">
              <w:rPr>
                <w:rFonts w:cstheme="minorHAnsi"/>
              </w:rPr>
              <w:t xml:space="preserve"> </w:t>
            </w:r>
            <w:r w:rsidRPr="00324BE1">
              <w:rPr>
                <w:rFonts w:cstheme="minorHAnsi"/>
              </w:rPr>
              <w:br/>
            </w:r>
            <w:r w:rsidRPr="00324BE1">
              <w:rPr>
                <w:rFonts w:cstheme="minorHAnsi"/>
                <w:color w:val="0000CD"/>
                <w:shd w:val="clear" w:color="auto" w:fill="FFFFFF"/>
              </w:rPr>
              <w:t>#92a8d1</w:t>
            </w:r>
            <w:r w:rsidR="00324BE1" w:rsidRPr="00324BE1">
              <w:rPr>
                <w:rFonts w:cstheme="minorHAnsi"/>
                <w:color w:val="0000CD"/>
                <w:shd w:val="clear" w:color="auto" w:fill="FFFFFF"/>
              </w:rPr>
              <w:t xml:space="preserve"> (grade of blue)</w:t>
            </w:r>
          </w:p>
        </w:tc>
        <w:tc>
          <w:tcPr>
            <w:tcW w:w="3934" w:type="dxa"/>
          </w:tcPr>
          <w:p w14:paraId="73364215" w14:textId="481FECC0" w:rsidR="00F20C40" w:rsidRPr="00324BE1" w:rsidRDefault="00F20C40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  <w:color w:val="000000"/>
                <w:shd w:val="clear" w:color="auto" w:fill="FFFFFF"/>
              </w:rPr>
              <w:t>This property specifies the colo</w:t>
            </w:r>
            <w:r w:rsidRPr="00324BE1">
              <w:rPr>
                <w:rFonts w:cstheme="minorHAnsi"/>
                <w:color w:val="000000"/>
                <w:shd w:val="clear" w:color="auto" w:fill="FFFFFF"/>
              </w:rPr>
              <w:t>u</w:t>
            </w:r>
            <w:r w:rsidRPr="00324BE1">
              <w:rPr>
                <w:rFonts w:cstheme="minorHAnsi"/>
                <w:color w:val="000000"/>
                <w:shd w:val="clear" w:color="auto" w:fill="FFFFFF"/>
              </w:rPr>
              <w:t>r of text.</w:t>
            </w:r>
          </w:p>
        </w:tc>
      </w:tr>
      <w:tr w:rsidR="00F20C40" w14:paraId="6BC452D0" w14:textId="77777777" w:rsidTr="00F20C40">
        <w:tc>
          <w:tcPr>
            <w:tcW w:w="2632" w:type="dxa"/>
          </w:tcPr>
          <w:p w14:paraId="1EA8D3EE" w14:textId="65A9E7C0" w:rsidR="00F20C40" w:rsidRPr="00324BE1" w:rsidRDefault="00F20C40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  <w:b/>
              </w:rPr>
              <w:t>text-align</w:t>
            </w:r>
            <w:r w:rsidRPr="00324BE1">
              <w:rPr>
                <w:rFonts w:cstheme="minorHAnsi"/>
              </w:rPr>
              <w:t xml:space="preserve">: </w:t>
            </w:r>
            <w:proofErr w:type="spellStart"/>
            <w:r w:rsidRPr="00324BE1">
              <w:rPr>
                <w:rFonts w:cstheme="minorHAnsi"/>
              </w:rPr>
              <w:t>center</w:t>
            </w:r>
            <w:proofErr w:type="spellEnd"/>
            <w:r w:rsidRPr="00324BE1">
              <w:rPr>
                <w:rFonts w:cstheme="minorHAnsi"/>
              </w:rPr>
              <w:t>;</w:t>
            </w:r>
          </w:p>
        </w:tc>
        <w:tc>
          <w:tcPr>
            <w:tcW w:w="3884" w:type="dxa"/>
          </w:tcPr>
          <w:p w14:paraId="4DD70C21" w14:textId="390DC74A" w:rsidR="00F20C40" w:rsidRPr="00324BE1" w:rsidRDefault="00324BE1" w:rsidP="00F20C40">
            <w:pPr>
              <w:rPr>
                <w:rFonts w:cstheme="minorHAnsi"/>
              </w:rPr>
            </w:pPr>
            <w:proofErr w:type="spellStart"/>
            <w:r w:rsidRPr="00324BE1">
              <w:rPr>
                <w:rFonts w:cstheme="minorHAnsi"/>
                <w:color w:val="000000"/>
                <w:shd w:val="clear" w:color="auto" w:fill="FFFFFF"/>
              </w:rPr>
              <w:t>left|right|center|justify</w:t>
            </w:r>
            <w:proofErr w:type="spellEnd"/>
            <w:r w:rsidRPr="00324BE1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324BE1">
              <w:rPr>
                <w:rFonts w:cstheme="minorHAnsi"/>
                <w:color w:val="000000"/>
                <w:shd w:val="clear" w:color="auto" w:fill="FFFFFF"/>
              </w:rPr>
              <w:t>|</w:t>
            </w:r>
            <w:proofErr w:type="spellStart"/>
            <w:r w:rsidRPr="00324BE1">
              <w:rPr>
                <w:rFonts w:cstheme="minorHAnsi"/>
                <w:color w:val="000000"/>
                <w:shd w:val="clear" w:color="auto" w:fill="FFFFFF"/>
              </w:rPr>
              <w:t>initial|inherit</w:t>
            </w:r>
            <w:proofErr w:type="spellEnd"/>
            <w:r w:rsidRPr="00324BE1">
              <w:rPr>
                <w:rFonts w:cstheme="minorHAnsi"/>
                <w:color w:val="000000"/>
                <w:shd w:val="clear" w:color="auto" w:fill="FFFFFF"/>
              </w:rPr>
              <w:t>;</w:t>
            </w:r>
          </w:p>
        </w:tc>
        <w:tc>
          <w:tcPr>
            <w:tcW w:w="3934" w:type="dxa"/>
          </w:tcPr>
          <w:p w14:paraId="4DF93072" w14:textId="080E2557" w:rsidR="00F20C40" w:rsidRPr="00324BE1" w:rsidRDefault="00324BE1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  <w:color w:val="000000"/>
                <w:shd w:val="clear" w:color="auto" w:fill="FFFFFF"/>
              </w:rPr>
              <w:t xml:space="preserve">This </w:t>
            </w:r>
            <w:r w:rsidRPr="00324BE1">
              <w:rPr>
                <w:rFonts w:cstheme="minorHAnsi"/>
                <w:color w:val="000000"/>
                <w:shd w:val="clear" w:color="auto" w:fill="FFFFFF"/>
              </w:rPr>
              <w:t>property specifies the horizontal alignment of text in an element.</w:t>
            </w:r>
          </w:p>
        </w:tc>
      </w:tr>
      <w:tr w:rsidR="00F20C40" w14:paraId="154581DE" w14:textId="77777777" w:rsidTr="00F20C40">
        <w:tc>
          <w:tcPr>
            <w:tcW w:w="2632" w:type="dxa"/>
          </w:tcPr>
          <w:p w14:paraId="24FA7DB7" w14:textId="2693D87F" w:rsidR="00F20C40" w:rsidRPr="00324BE1" w:rsidRDefault="00F20C40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  <w:b/>
              </w:rPr>
              <w:t>background</w:t>
            </w:r>
            <w:r w:rsidRPr="00324BE1">
              <w:rPr>
                <w:rFonts w:cstheme="minorHAnsi"/>
              </w:rPr>
              <w:t>-</w:t>
            </w:r>
            <w:proofErr w:type="spellStart"/>
            <w:r w:rsidRPr="00324BE1">
              <w:rPr>
                <w:rFonts w:cstheme="minorHAnsi"/>
              </w:rPr>
              <w:t>color</w:t>
            </w:r>
            <w:proofErr w:type="spellEnd"/>
            <w:r w:rsidRPr="00324BE1">
              <w:rPr>
                <w:rFonts w:cstheme="minorHAnsi"/>
              </w:rPr>
              <w:t>: orange;</w:t>
            </w:r>
          </w:p>
        </w:tc>
        <w:tc>
          <w:tcPr>
            <w:tcW w:w="3884" w:type="dxa"/>
          </w:tcPr>
          <w:p w14:paraId="38B58BF4" w14:textId="0651E90C" w:rsidR="00F20C40" w:rsidRPr="00324BE1" w:rsidRDefault="00324BE1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</w:rPr>
              <w:t xml:space="preserve">Red, blue, </w:t>
            </w:r>
            <w:proofErr w:type="spellStart"/>
            <w:r w:rsidRPr="00324BE1">
              <w:rPr>
                <w:rFonts w:cstheme="minorHAnsi"/>
              </w:rPr>
              <w:t>etc</w:t>
            </w:r>
            <w:proofErr w:type="spellEnd"/>
            <w:r w:rsidRPr="00324BE1">
              <w:rPr>
                <w:rFonts w:cstheme="minorHAnsi"/>
              </w:rPr>
              <w:t xml:space="preserve"> </w:t>
            </w:r>
            <w:r w:rsidRPr="00324BE1">
              <w:rPr>
                <w:rFonts w:cstheme="minorHAnsi"/>
              </w:rPr>
              <w:br/>
            </w:r>
            <w:r w:rsidRPr="00324BE1">
              <w:rPr>
                <w:rFonts w:cstheme="minorHAnsi"/>
                <w:color w:val="0000CD"/>
                <w:shd w:val="clear" w:color="auto" w:fill="FFFFFF"/>
              </w:rPr>
              <w:t>#92a8d1 (grade of blue)</w:t>
            </w:r>
          </w:p>
        </w:tc>
        <w:tc>
          <w:tcPr>
            <w:tcW w:w="3934" w:type="dxa"/>
          </w:tcPr>
          <w:p w14:paraId="27C6EB81" w14:textId="4A09E56A" w:rsidR="00F20C40" w:rsidRPr="00324BE1" w:rsidRDefault="00324BE1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</w:rPr>
              <w:t xml:space="preserve">This </w:t>
            </w:r>
            <w:r w:rsidRPr="00324BE1">
              <w:rPr>
                <w:rFonts w:cstheme="minorHAnsi"/>
                <w:color w:val="000000"/>
                <w:shd w:val="clear" w:color="auto" w:fill="FFFFFF"/>
              </w:rPr>
              <w:t xml:space="preserve">property sets the background </w:t>
            </w:r>
            <w:proofErr w:type="spellStart"/>
            <w:r w:rsidRPr="00324BE1">
              <w:rPr>
                <w:rFonts w:cstheme="minorHAnsi"/>
                <w:color w:val="000000"/>
                <w:shd w:val="clear" w:color="auto" w:fill="FFFFFF"/>
              </w:rPr>
              <w:t>color</w:t>
            </w:r>
            <w:proofErr w:type="spellEnd"/>
            <w:r w:rsidRPr="00324BE1">
              <w:rPr>
                <w:rFonts w:cstheme="minorHAnsi"/>
                <w:color w:val="000000"/>
                <w:shd w:val="clear" w:color="auto" w:fill="FFFFFF"/>
              </w:rPr>
              <w:t xml:space="preserve"> of an element.</w:t>
            </w:r>
          </w:p>
        </w:tc>
      </w:tr>
      <w:tr w:rsidR="00324BE1" w14:paraId="4D564EC1" w14:textId="77777777" w:rsidTr="00F20C40">
        <w:tc>
          <w:tcPr>
            <w:tcW w:w="2632" w:type="dxa"/>
          </w:tcPr>
          <w:p w14:paraId="2F49C9FA" w14:textId="090290A8" w:rsidR="00324BE1" w:rsidRPr="00324BE1" w:rsidRDefault="00324BE1" w:rsidP="00324BE1">
            <w:pPr>
              <w:rPr>
                <w:rFonts w:cstheme="minorHAnsi"/>
              </w:rPr>
            </w:pPr>
            <w:r w:rsidRPr="00324BE1">
              <w:rPr>
                <w:rFonts w:cstheme="minorHAnsi"/>
                <w:b/>
              </w:rPr>
              <w:t>M</w:t>
            </w:r>
            <w:r w:rsidRPr="00324BE1">
              <w:rPr>
                <w:rFonts w:cstheme="minorHAnsi"/>
                <w:b/>
              </w:rPr>
              <w:t>argin</w:t>
            </w:r>
            <w:r w:rsidRPr="00324BE1">
              <w:rPr>
                <w:rFonts w:cstheme="minorHAnsi"/>
              </w:rPr>
              <w:t>:10px;</w:t>
            </w:r>
            <w:r w:rsidRPr="00324BE1">
              <w:rPr>
                <w:rFonts w:cstheme="minorHAnsi"/>
              </w:rPr>
              <w:br/>
            </w:r>
            <w:r w:rsidRPr="00324BE1">
              <w:rPr>
                <w:rFonts w:cstheme="minorHAnsi"/>
                <w:lang w:eastAsia="en-GB"/>
              </w:rPr>
              <w:t xml:space="preserve">margin-top: </w:t>
            </w:r>
            <w:r w:rsidRPr="00324BE1">
              <w:rPr>
                <w:rFonts w:cstheme="minorHAnsi"/>
              </w:rPr>
              <w:t>auto</w:t>
            </w:r>
            <w:r w:rsidRPr="00324BE1">
              <w:rPr>
                <w:rFonts w:cstheme="minorHAnsi"/>
              </w:rPr>
              <w:t>;</w:t>
            </w:r>
            <w:r w:rsidRPr="00324BE1">
              <w:rPr>
                <w:rFonts w:cstheme="minorHAnsi"/>
              </w:rPr>
              <w:br/>
            </w:r>
            <w:r w:rsidRPr="00324BE1">
              <w:rPr>
                <w:rFonts w:cstheme="minorHAnsi"/>
                <w:lang w:eastAsia="en-GB"/>
              </w:rPr>
              <w:t>margin-right:</w:t>
            </w:r>
            <w:r w:rsidRPr="00324BE1">
              <w:rPr>
                <w:rFonts w:cstheme="minorHAnsi"/>
              </w:rPr>
              <w:t xml:space="preserve"> 5%</w:t>
            </w:r>
            <w:r w:rsidRPr="00324BE1">
              <w:rPr>
                <w:rFonts w:cstheme="minorHAnsi"/>
              </w:rPr>
              <w:t>;</w:t>
            </w:r>
            <w:r w:rsidRPr="00324BE1">
              <w:rPr>
                <w:rFonts w:cstheme="minorHAnsi"/>
              </w:rPr>
              <w:br/>
            </w:r>
            <w:r w:rsidRPr="00324BE1">
              <w:rPr>
                <w:rFonts w:cstheme="minorHAnsi"/>
                <w:lang w:eastAsia="en-GB"/>
              </w:rPr>
              <w:t>margin-bottom:</w:t>
            </w:r>
            <w:r w:rsidRPr="00324BE1">
              <w:rPr>
                <w:rFonts w:cstheme="minorHAnsi"/>
              </w:rPr>
              <w:t xml:space="preserve"> 5</w:t>
            </w:r>
            <w:r w:rsidRPr="00324BE1">
              <w:rPr>
                <w:rFonts w:cstheme="minorHAnsi"/>
              </w:rPr>
              <w:t>px;</w:t>
            </w:r>
            <w:r w:rsidRPr="00324BE1">
              <w:rPr>
                <w:rFonts w:cstheme="minorHAnsi"/>
              </w:rPr>
              <w:br/>
            </w:r>
            <w:r w:rsidRPr="00324BE1">
              <w:rPr>
                <w:rFonts w:cstheme="minorHAnsi"/>
                <w:lang w:eastAsia="en-GB"/>
              </w:rPr>
              <w:t xml:space="preserve">margin-left: </w:t>
            </w:r>
            <w:r w:rsidRPr="00324BE1">
              <w:rPr>
                <w:rFonts w:cstheme="minorHAnsi"/>
              </w:rPr>
              <w:t>5</w:t>
            </w:r>
            <w:r w:rsidRPr="00324BE1">
              <w:rPr>
                <w:rFonts w:cstheme="minorHAnsi"/>
              </w:rPr>
              <w:t>px;</w:t>
            </w:r>
          </w:p>
          <w:p w14:paraId="43C557F8" w14:textId="23F005F4" w:rsidR="00324BE1" w:rsidRPr="00324BE1" w:rsidRDefault="00324BE1" w:rsidP="00F20C40">
            <w:pPr>
              <w:rPr>
                <w:rFonts w:cstheme="minorHAnsi"/>
              </w:rPr>
            </w:pPr>
          </w:p>
        </w:tc>
        <w:tc>
          <w:tcPr>
            <w:tcW w:w="3884" w:type="dxa"/>
          </w:tcPr>
          <w:p w14:paraId="20C8C36D" w14:textId="77777777" w:rsidR="00324BE1" w:rsidRPr="00324BE1" w:rsidRDefault="00324BE1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</w:rPr>
              <w:t xml:space="preserve">Number </w:t>
            </w:r>
            <w:proofErr w:type="spellStart"/>
            <w:r w:rsidRPr="00324BE1">
              <w:rPr>
                <w:rFonts w:cstheme="minorHAnsi"/>
              </w:rPr>
              <w:t>px</w:t>
            </w:r>
            <w:proofErr w:type="spellEnd"/>
            <w:r w:rsidRPr="00324BE1">
              <w:rPr>
                <w:rFonts w:cstheme="minorHAnsi"/>
              </w:rPr>
              <w:t>;</w:t>
            </w:r>
          </w:p>
          <w:p w14:paraId="33FDC237" w14:textId="77777777" w:rsidR="00324BE1" w:rsidRPr="00324BE1" w:rsidRDefault="00324BE1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</w:rPr>
              <w:t>Auto;</w:t>
            </w:r>
          </w:p>
          <w:p w14:paraId="5E638F90" w14:textId="77777777" w:rsidR="00324BE1" w:rsidRPr="00324BE1" w:rsidRDefault="00324BE1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</w:rPr>
              <w:t>Percentage%; 10%;</w:t>
            </w:r>
          </w:p>
          <w:p w14:paraId="04CC9F9D" w14:textId="3239790C" w:rsidR="00324BE1" w:rsidRPr="00324BE1" w:rsidRDefault="00324BE1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</w:rPr>
              <w:t xml:space="preserve"> </w:t>
            </w:r>
            <w:r w:rsidRPr="00324BE1">
              <w:rPr>
                <w:rFonts w:cstheme="minorHAnsi"/>
                <w:color w:val="000000"/>
                <w:shd w:val="clear" w:color="auto" w:fill="FFFFFF"/>
              </w:rPr>
              <w:t>I</w:t>
            </w:r>
            <w:r w:rsidRPr="00324BE1">
              <w:rPr>
                <w:rFonts w:cstheme="minorHAnsi"/>
                <w:color w:val="000000"/>
                <w:shd w:val="clear" w:color="auto" w:fill="FFFFFF"/>
              </w:rPr>
              <w:t>nherit</w:t>
            </w:r>
            <w:r w:rsidRPr="00324BE1">
              <w:rPr>
                <w:rFonts w:cstheme="minorHAnsi"/>
                <w:color w:val="000000"/>
                <w:shd w:val="clear" w:color="auto" w:fill="FFFFFF"/>
              </w:rPr>
              <w:t>;</w:t>
            </w:r>
          </w:p>
        </w:tc>
        <w:tc>
          <w:tcPr>
            <w:tcW w:w="3934" w:type="dxa"/>
          </w:tcPr>
          <w:p w14:paraId="3913F2CC" w14:textId="1248940B" w:rsidR="00324BE1" w:rsidRPr="00324BE1" w:rsidRDefault="00324BE1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  <w:color w:val="000000"/>
                <w:shd w:val="clear" w:color="auto" w:fill="FFFFFF"/>
              </w:rPr>
              <w:t xml:space="preserve">These </w:t>
            </w:r>
            <w:r w:rsidRPr="00324BE1">
              <w:rPr>
                <w:rFonts w:cstheme="minorHAnsi"/>
                <w:color w:val="000000"/>
                <w:shd w:val="clear" w:color="auto" w:fill="FFFFFF"/>
              </w:rPr>
              <w:t>properties are used to create space around elements, outside of any defined borders.</w:t>
            </w:r>
          </w:p>
        </w:tc>
      </w:tr>
      <w:tr w:rsidR="00324BE1" w14:paraId="275595BF" w14:textId="77777777" w:rsidTr="00F20C40">
        <w:tc>
          <w:tcPr>
            <w:tcW w:w="2632" w:type="dxa"/>
          </w:tcPr>
          <w:p w14:paraId="59E46A37" w14:textId="77777777" w:rsidR="00324BE1" w:rsidRPr="00324BE1" w:rsidRDefault="00324BE1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  <w:b/>
              </w:rPr>
              <w:t>padding</w:t>
            </w:r>
            <w:r w:rsidRPr="00324BE1">
              <w:rPr>
                <w:rFonts w:cstheme="minorHAnsi"/>
                <w:b/>
              </w:rPr>
              <w:t>:</w:t>
            </w:r>
            <w:r w:rsidRPr="00324BE1">
              <w:rPr>
                <w:rFonts w:cstheme="minorHAnsi"/>
              </w:rPr>
              <w:t xml:space="preserve"> 10px</w:t>
            </w:r>
            <w:r w:rsidRPr="00324BE1">
              <w:rPr>
                <w:rFonts w:cstheme="minorHAnsi"/>
              </w:rPr>
              <w:t>;</w:t>
            </w:r>
          </w:p>
          <w:p w14:paraId="411F64E0" w14:textId="27C8BBAD" w:rsidR="00324BE1" w:rsidRPr="00324BE1" w:rsidRDefault="00324BE1" w:rsidP="00324BE1">
            <w:pPr>
              <w:rPr>
                <w:rFonts w:cstheme="minorHAnsi"/>
              </w:rPr>
            </w:pPr>
            <w:r w:rsidRPr="00324BE1">
              <w:rPr>
                <w:rFonts w:cstheme="minorHAnsi"/>
                <w:lang w:eastAsia="en-GB"/>
              </w:rPr>
              <w:t>padd</w:t>
            </w:r>
            <w:r w:rsidRPr="00324BE1">
              <w:rPr>
                <w:rFonts w:cstheme="minorHAnsi"/>
                <w:lang w:eastAsia="en-GB"/>
              </w:rPr>
              <w:t>in</w:t>
            </w:r>
            <w:r w:rsidRPr="00324BE1">
              <w:rPr>
                <w:rFonts w:cstheme="minorHAnsi"/>
                <w:lang w:eastAsia="en-GB"/>
              </w:rPr>
              <w:t>g</w:t>
            </w:r>
            <w:r w:rsidRPr="00324BE1">
              <w:rPr>
                <w:rFonts w:cstheme="minorHAnsi"/>
                <w:lang w:eastAsia="en-GB"/>
              </w:rPr>
              <w:t xml:space="preserve">-top: </w:t>
            </w:r>
            <w:r w:rsidRPr="00324BE1">
              <w:rPr>
                <w:rFonts w:cstheme="minorHAnsi"/>
              </w:rPr>
              <w:t>auto</w:t>
            </w:r>
            <w:r w:rsidRPr="00324BE1">
              <w:rPr>
                <w:rFonts w:cstheme="minorHAnsi"/>
              </w:rPr>
              <w:t>;</w:t>
            </w:r>
            <w:r w:rsidRPr="00324BE1">
              <w:rPr>
                <w:rFonts w:cstheme="minorHAnsi"/>
              </w:rPr>
              <w:br/>
            </w:r>
            <w:r w:rsidRPr="00324BE1">
              <w:rPr>
                <w:rFonts w:cstheme="minorHAnsi"/>
                <w:lang w:eastAsia="en-GB"/>
              </w:rPr>
              <w:t>padding-top:</w:t>
            </w:r>
            <w:r w:rsidRPr="00324BE1">
              <w:rPr>
                <w:rFonts w:cstheme="minorHAnsi"/>
              </w:rPr>
              <w:t xml:space="preserve"> 5</w:t>
            </w:r>
            <w:r w:rsidRPr="00324BE1">
              <w:rPr>
                <w:rFonts w:cstheme="minorHAnsi"/>
              </w:rPr>
              <w:t>%</w:t>
            </w:r>
            <w:r w:rsidRPr="00324BE1">
              <w:rPr>
                <w:rFonts w:cstheme="minorHAnsi"/>
              </w:rPr>
              <w:t>;</w:t>
            </w:r>
            <w:r w:rsidRPr="00324BE1">
              <w:rPr>
                <w:rFonts w:cstheme="minorHAnsi"/>
              </w:rPr>
              <w:br/>
            </w:r>
            <w:r w:rsidRPr="00324BE1">
              <w:rPr>
                <w:rFonts w:cstheme="minorHAnsi"/>
                <w:lang w:eastAsia="en-GB"/>
              </w:rPr>
              <w:t>padding-bottom:</w:t>
            </w:r>
            <w:r w:rsidRPr="00324BE1">
              <w:rPr>
                <w:rFonts w:cstheme="minorHAnsi"/>
              </w:rPr>
              <w:t xml:space="preserve"> 5px;</w:t>
            </w:r>
            <w:r w:rsidRPr="00324BE1">
              <w:rPr>
                <w:rFonts w:cstheme="minorHAnsi"/>
              </w:rPr>
              <w:br/>
            </w:r>
            <w:r w:rsidRPr="00324BE1">
              <w:rPr>
                <w:rFonts w:cstheme="minorHAnsi"/>
                <w:lang w:eastAsia="en-GB"/>
              </w:rPr>
              <w:t>padding</w:t>
            </w:r>
            <w:r w:rsidRPr="00324BE1">
              <w:rPr>
                <w:rFonts w:cstheme="minorHAnsi"/>
                <w:lang w:eastAsia="en-GB"/>
              </w:rPr>
              <w:t xml:space="preserve">-left: </w:t>
            </w:r>
            <w:r w:rsidRPr="00324BE1">
              <w:rPr>
                <w:rFonts w:cstheme="minorHAnsi"/>
              </w:rPr>
              <w:t>5px;</w:t>
            </w:r>
          </w:p>
        </w:tc>
        <w:tc>
          <w:tcPr>
            <w:tcW w:w="3884" w:type="dxa"/>
          </w:tcPr>
          <w:p w14:paraId="271A44E8" w14:textId="77777777" w:rsidR="00324BE1" w:rsidRPr="00324BE1" w:rsidRDefault="00324BE1" w:rsidP="00324BE1">
            <w:pPr>
              <w:rPr>
                <w:rFonts w:cstheme="minorHAnsi"/>
              </w:rPr>
            </w:pPr>
            <w:r w:rsidRPr="00324BE1">
              <w:rPr>
                <w:rFonts w:cstheme="minorHAnsi"/>
              </w:rPr>
              <w:t xml:space="preserve">Number </w:t>
            </w:r>
            <w:proofErr w:type="spellStart"/>
            <w:r w:rsidRPr="00324BE1">
              <w:rPr>
                <w:rFonts w:cstheme="minorHAnsi"/>
              </w:rPr>
              <w:t>px</w:t>
            </w:r>
            <w:proofErr w:type="spellEnd"/>
            <w:r w:rsidRPr="00324BE1">
              <w:rPr>
                <w:rFonts w:cstheme="minorHAnsi"/>
              </w:rPr>
              <w:t>;</w:t>
            </w:r>
          </w:p>
          <w:p w14:paraId="35D22F94" w14:textId="77777777" w:rsidR="00324BE1" w:rsidRPr="00324BE1" w:rsidRDefault="00324BE1" w:rsidP="00324BE1">
            <w:pPr>
              <w:rPr>
                <w:rFonts w:cstheme="minorHAnsi"/>
              </w:rPr>
            </w:pPr>
            <w:r w:rsidRPr="00324BE1">
              <w:rPr>
                <w:rFonts w:cstheme="minorHAnsi"/>
              </w:rPr>
              <w:t>Auto;</w:t>
            </w:r>
          </w:p>
          <w:p w14:paraId="5B781C8D" w14:textId="77777777" w:rsidR="00324BE1" w:rsidRPr="00324BE1" w:rsidRDefault="00324BE1" w:rsidP="00324BE1">
            <w:pPr>
              <w:rPr>
                <w:rFonts w:cstheme="minorHAnsi"/>
              </w:rPr>
            </w:pPr>
            <w:r w:rsidRPr="00324BE1">
              <w:rPr>
                <w:rFonts w:cstheme="minorHAnsi"/>
              </w:rPr>
              <w:t>Percentage%; 10%;</w:t>
            </w:r>
          </w:p>
          <w:p w14:paraId="6C6DC654" w14:textId="29EC3A9F" w:rsidR="00324BE1" w:rsidRPr="00324BE1" w:rsidRDefault="00324BE1" w:rsidP="00324BE1">
            <w:pPr>
              <w:rPr>
                <w:rFonts w:cstheme="minorHAnsi"/>
              </w:rPr>
            </w:pPr>
            <w:r w:rsidRPr="00324BE1">
              <w:rPr>
                <w:rFonts w:cstheme="minorHAnsi"/>
              </w:rPr>
              <w:t xml:space="preserve"> </w:t>
            </w:r>
            <w:r w:rsidRPr="00324BE1">
              <w:rPr>
                <w:rFonts w:cstheme="minorHAnsi"/>
                <w:color w:val="000000"/>
                <w:shd w:val="clear" w:color="auto" w:fill="FFFFFF"/>
              </w:rPr>
              <w:t>Inherit;</w:t>
            </w:r>
          </w:p>
        </w:tc>
        <w:tc>
          <w:tcPr>
            <w:tcW w:w="3934" w:type="dxa"/>
          </w:tcPr>
          <w:p w14:paraId="4A5E865E" w14:textId="45E635F1" w:rsidR="00324BE1" w:rsidRPr="00324BE1" w:rsidRDefault="00324BE1" w:rsidP="00F20C40">
            <w:pPr>
              <w:rPr>
                <w:rFonts w:cstheme="minorHAnsi"/>
              </w:rPr>
            </w:pPr>
            <w:r w:rsidRPr="00324BE1">
              <w:rPr>
                <w:rFonts w:cstheme="minorHAnsi"/>
                <w:color w:val="000000"/>
                <w:shd w:val="clear" w:color="auto" w:fill="FFFFFF"/>
              </w:rPr>
              <w:t>These</w:t>
            </w:r>
            <w:r w:rsidRPr="00324BE1">
              <w:rPr>
                <w:rFonts w:cstheme="minorHAnsi"/>
                <w:color w:val="000000"/>
                <w:shd w:val="clear" w:color="auto" w:fill="FFFFFF"/>
              </w:rPr>
              <w:t> properties are used to generate space around an element's content, inside of any defined borders.</w:t>
            </w:r>
          </w:p>
        </w:tc>
      </w:tr>
    </w:tbl>
    <w:p w14:paraId="2DD54B5C" w14:textId="260B08D6" w:rsidR="00F20C40" w:rsidRDefault="00F20C40" w:rsidP="00F20C40"/>
    <w:sectPr w:rsidR="00F20C40" w:rsidSect="00AE383C">
      <w:footerReference w:type="default" r:id="rId13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CC957" w14:textId="77777777" w:rsidR="00AE383C" w:rsidRDefault="00AE383C" w:rsidP="00AE383C">
      <w:r>
        <w:separator/>
      </w:r>
    </w:p>
  </w:endnote>
  <w:endnote w:type="continuationSeparator" w:id="0">
    <w:p w14:paraId="75275EA5" w14:textId="77777777" w:rsidR="00AE383C" w:rsidRDefault="00AE383C" w:rsidP="00AE3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AE68C" w14:textId="3CDE92D0" w:rsidR="00AE383C" w:rsidRPr="00D57D21" w:rsidRDefault="00D57D21" w:rsidP="00AE383C">
    <w:pPr>
      <w:pStyle w:val="Footer"/>
      <w:jc w:val="center"/>
      <w:rPr>
        <w:i/>
      </w:rPr>
    </w:pPr>
    <w:r w:rsidRPr="00D57D21">
      <w:rPr>
        <w:rFonts w:ascii="Times New Roman" w:hAnsi="Times New Roman" w:cs="Times New Roman"/>
        <w:i/>
        <w:lang w:val="en-US"/>
      </w:rPr>
      <w:t xml:space="preserve">Bedford College Group CNF </w:t>
    </w:r>
    <w:r w:rsidRPr="00D57D21">
      <w:rPr>
        <w:rFonts w:ascii="Times New Roman" w:hAnsi="Times New Roman" w:cs="Times New Roman"/>
        <w:i/>
        <w:lang w:val="en-US"/>
      </w:rPr>
      <w:tab/>
    </w:r>
    <w:r w:rsidRPr="00D57D21">
      <w:rPr>
        <w:rFonts w:ascii="Times New Roman" w:hAnsi="Times New Roman" w:cs="Times New Roman"/>
        <w:i/>
        <w:lang w:val="en-US"/>
      </w:rPr>
      <w:tab/>
    </w:r>
    <w:r w:rsidR="00AE383C" w:rsidRPr="00D57D21">
      <w:rPr>
        <w:rFonts w:ascii="Times New Roman" w:hAnsi="Times New Roman" w:cs="Times New Roman"/>
        <w:i/>
        <w:lang w:val="en-US"/>
      </w:rPr>
      <w:t xml:space="preserve">Page </w:t>
    </w:r>
    <w:r w:rsidR="00AE383C" w:rsidRPr="00D57D21">
      <w:rPr>
        <w:rFonts w:ascii="Times New Roman" w:hAnsi="Times New Roman" w:cs="Times New Roman"/>
        <w:i/>
        <w:lang w:val="en-US"/>
      </w:rPr>
      <w:fldChar w:fldCharType="begin"/>
    </w:r>
    <w:r w:rsidR="00AE383C" w:rsidRPr="00D57D21">
      <w:rPr>
        <w:rFonts w:ascii="Times New Roman" w:hAnsi="Times New Roman" w:cs="Times New Roman"/>
        <w:i/>
        <w:lang w:val="en-US"/>
      </w:rPr>
      <w:instrText xml:space="preserve"> PAGE </w:instrText>
    </w:r>
    <w:r w:rsidR="00AE383C" w:rsidRPr="00D57D21">
      <w:rPr>
        <w:rFonts w:ascii="Times New Roman" w:hAnsi="Times New Roman" w:cs="Times New Roman"/>
        <w:i/>
        <w:lang w:val="en-US"/>
      </w:rPr>
      <w:fldChar w:fldCharType="separate"/>
    </w:r>
    <w:r w:rsidR="00054B92">
      <w:rPr>
        <w:rFonts w:ascii="Times New Roman" w:hAnsi="Times New Roman" w:cs="Times New Roman"/>
        <w:i/>
        <w:noProof/>
        <w:lang w:val="en-US"/>
      </w:rPr>
      <w:t>4</w:t>
    </w:r>
    <w:r w:rsidR="00AE383C" w:rsidRPr="00D57D21">
      <w:rPr>
        <w:rFonts w:ascii="Times New Roman" w:hAnsi="Times New Roman" w:cs="Times New Roman"/>
        <w:i/>
        <w:lang w:val="en-US"/>
      </w:rPr>
      <w:fldChar w:fldCharType="end"/>
    </w:r>
    <w:r w:rsidR="00AE383C" w:rsidRPr="00D57D21">
      <w:rPr>
        <w:rFonts w:ascii="Times New Roman" w:hAnsi="Times New Roman" w:cs="Times New Roman"/>
        <w:i/>
        <w:lang w:val="en-US"/>
      </w:rPr>
      <w:t xml:space="preserve"> of </w:t>
    </w:r>
    <w:r w:rsidR="00AE383C" w:rsidRPr="00D57D21">
      <w:rPr>
        <w:rFonts w:ascii="Times New Roman" w:hAnsi="Times New Roman" w:cs="Times New Roman"/>
        <w:i/>
        <w:lang w:val="en-US"/>
      </w:rPr>
      <w:fldChar w:fldCharType="begin"/>
    </w:r>
    <w:r w:rsidR="00AE383C" w:rsidRPr="00D57D21">
      <w:rPr>
        <w:rFonts w:ascii="Times New Roman" w:hAnsi="Times New Roman" w:cs="Times New Roman"/>
        <w:i/>
        <w:lang w:val="en-US"/>
      </w:rPr>
      <w:instrText xml:space="preserve"> NUMPAGES </w:instrText>
    </w:r>
    <w:r w:rsidR="00AE383C" w:rsidRPr="00D57D21">
      <w:rPr>
        <w:rFonts w:ascii="Times New Roman" w:hAnsi="Times New Roman" w:cs="Times New Roman"/>
        <w:i/>
        <w:lang w:val="en-US"/>
      </w:rPr>
      <w:fldChar w:fldCharType="separate"/>
    </w:r>
    <w:r w:rsidR="00054B92">
      <w:rPr>
        <w:rFonts w:ascii="Times New Roman" w:hAnsi="Times New Roman" w:cs="Times New Roman"/>
        <w:i/>
        <w:noProof/>
        <w:lang w:val="en-US"/>
      </w:rPr>
      <w:t>4</w:t>
    </w:r>
    <w:r w:rsidR="00AE383C" w:rsidRPr="00D57D21">
      <w:rPr>
        <w:rFonts w:ascii="Times New Roman" w:hAnsi="Times New Roman" w:cs="Times New Roman"/>
        <w:i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B247E" w14:textId="77777777" w:rsidR="00AE383C" w:rsidRDefault="00AE383C" w:rsidP="00AE383C">
      <w:r>
        <w:separator/>
      </w:r>
    </w:p>
  </w:footnote>
  <w:footnote w:type="continuationSeparator" w:id="0">
    <w:p w14:paraId="5CC41E7F" w14:textId="77777777" w:rsidR="00AE383C" w:rsidRDefault="00AE383C" w:rsidP="00AE3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512D"/>
    <w:multiLevelType w:val="multilevel"/>
    <w:tmpl w:val="F1FC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3C"/>
    <w:rsid w:val="00003FDC"/>
    <w:rsid w:val="00054B92"/>
    <w:rsid w:val="00324BE1"/>
    <w:rsid w:val="006E0E41"/>
    <w:rsid w:val="00AE383C"/>
    <w:rsid w:val="00CB1DA1"/>
    <w:rsid w:val="00D57D21"/>
    <w:rsid w:val="00EF1B88"/>
    <w:rsid w:val="00F2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5793"/>
  <w15:chartTrackingRefBased/>
  <w15:docId w15:val="{CF3FA70D-6CA7-C54E-9639-DA8C6976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8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E38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83C"/>
  </w:style>
  <w:style w:type="paragraph" w:styleId="Footer">
    <w:name w:val="footer"/>
    <w:basedOn w:val="Normal"/>
    <w:link w:val="FooterChar"/>
    <w:uiPriority w:val="99"/>
    <w:unhideWhenUsed/>
    <w:rsid w:val="00AE38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83C"/>
  </w:style>
  <w:style w:type="table" w:styleId="TableGrid">
    <w:name w:val="Table Grid"/>
    <w:basedOn w:val="TableNormal"/>
    <w:uiPriority w:val="39"/>
    <w:rsid w:val="00F20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24B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DE9E73-C040-4A67-877D-C3A26ABAF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471C6DFE</Template>
  <TotalTime>36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Nunez Fuentes, Christian</dc:creator>
  <cp:keywords/>
  <dc:description/>
  <cp:lastModifiedBy>Nunez Fuentes, Christian</cp:lastModifiedBy>
  <cp:revision>3</cp:revision>
  <dcterms:created xsi:type="dcterms:W3CDTF">2019-04-23T00:52:00Z</dcterms:created>
  <dcterms:modified xsi:type="dcterms:W3CDTF">2019-04-23T09:38:00Z</dcterms:modified>
</cp:coreProperties>
</file>