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FA439" w14:textId="4495089E" w:rsidR="004C039E" w:rsidRPr="00612A9D" w:rsidRDefault="004C039E" w:rsidP="001475FB">
      <w:pPr>
        <w:pStyle w:val="Title"/>
        <w:rPr>
          <w:b/>
        </w:rPr>
      </w:pPr>
      <w:r w:rsidRPr="00612A9D">
        <w:rPr>
          <w:b/>
        </w:rPr>
        <w:t>Web Production</w:t>
      </w:r>
      <w:r w:rsidR="001475FB" w:rsidRPr="00612A9D">
        <w:rPr>
          <w:b/>
        </w:rPr>
        <w:t xml:space="preserve"> </w:t>
      </w:r>
    </w:p>
    <w:p w14:paraId="5AD24B32" w14:textId="509B9953" w:rsidR="004C039E" w:rsidRDefault="004C039E"/>
    <w:p w14:paraId="7C55EF06" w14:textId="38038AFA" w:rsidR="004C039E" w:rsidRPr="00612A9D" w:rsidRDefault="004C039E" w:rsidP="001475FB">
      <w:pPr>
        <w:pStyle w:val="Heading2"/>
        <w:rPr>
          <w:sz w:val="32"/>
          <w:szCs w:val="32"/>
        </w:rPr>
      </w:pPr>
      <w:r w:rsidRPr="00612A9D">
        <w:rPr>
          <w:sz w:val="32"/>
          <w:szCs w:val="32"/>
        </w:rPr>
        <w:t xml:space="preserve">Making first page </w:t>
      </w:r>
    </w:p>
    <w:p w14:paraId="7AF7762D" w14:textId="027DA8FE" w:rsidR="004C039E" w:rsidRDefault="004C039E"/>
    <w:p w14:paraId="29C8C981" w14:textId="16E71A4F" w:rsidR="004C039E" w:rsidRDefault="004C039E"/>
    <w:p w14:paraId="3AE8F4E8" w14:textId="6231D4C3" w:rsidR="004C039E" w:rsidRDefault="001475FB">
      <w:r>
        <w:rPr>
          <w:noProof/>
          <w:lang w:eastAsia="en-GB"/>
        </w:rPr>
        <w:drawing>
          <wp:inline distT="0" distB="0" distL="0" distR="0" wp14:anchorId="2E05947B" wp14:editId="6E8A2407">
            <wp:extent cx="5727700" cy="5456555"/>
            <wp:effectExtent l="12700" t="12700" r="1270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8 at 21.45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56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C1BA0" w14:textId="477C9A59" w:rsidR="00612A9D" w:rsidRDefault="00612A9D"/>
    <w:p w14:paraId="123A1E47" w14:textId="5AA84A61" w:rsidR="00612A9D" w:rsidRDefault="00612A9D"/>
    <w:p w14:paraId="053A5B1C" w14:textId="2AC5FBEB" w:rsidR="00612A9D" w:rsidRDefault="00612A9D">
      <w:r>
        <w:br w:type="page"/>
      </w:r>
    </w:p>
    <w:p w14:paraId="1AD34216" w14:textId="6D78EF3B" w:rsidR="00612A9D" w:rsidRDefault="00612A9D">
      <w:r>
        <w:rPr>
          <w:noProof/>
          <w:lang w:eastAsia="en-GB"/>
        </w:rPr>
        <w:lastRenderedPageBreak/>
        <w:drawing>
          <wp:inline distT="0" distB="0" distL="0" distR="0" wp14:anchorId="35099B71" wp14:editId="4F363415">
            <wp:extent cx="572770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8 at 21.49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2CB5" w14:textId="58DB48E1" w:rsidR="00612A9D" w:rsidRDefault="00612A9D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6F87BE25" wp14:editId="3AFD77BB">
            <wp:extent cx="5727700" cy="433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8 at 21.50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9D" w:rsidSect="0016178F">
      <w:footerReference w:type="even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084B1" w14:textId="77777777" w:rsidR="00612A9D" w:rsidRDefault="00612A9D" w:rsidP="00612A9D">
      <w:r>
        <w:separator/>
      </w:r>
    </w:p>
  </w:endnote>
  <w:endnote w:type="continuationSeparator" w:id="0">
    <w:p w14:paraId="6AA839B8" w14:textId="77777777" w:rsidR="00612A9D" w:rsidRDefault="00612A9D" w:rsidP="0061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610767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4D0E3B" w14:textId="6955C925" w:rsidR="00612A9D" w:rsidRDefault="00612A9D" w:rsidP="00AF6A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A8F09" w14:textId="77777777" w:rsidR="00612A9D" w:rsidRDefault="00612A9D" w:rsidP="00612A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89207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45F5F2" w14:textId="4692B9FE" w:rsidR="00612A9D" w:rsidRDefault="00612A9D" w:rsidP="00AF6A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A79D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7994B0" w14:textId="0D9238A4" w:rsidR="00612A9D" w:rsidRDefault="00612A9D" w:rsidP="00612A9D">
    <w:pPr>
      <w:pStyle w:val="Footer"/>
      <w:tabs>
        <w:tab w:val="clear" w:pos="4513"/>
        <w:tab w:val="clear" w:pos="9026"/>
        <w:tab w:val="left" w:pos="8020"/>
      </w:tabs>
      <w:ind w:right="360"/>
    </w:pPr>
    <w:r>
      <w:t>Web Production Bedford College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B6EA8" w14:textId="77777777" w:rsidR="00612A9D" w:rsidRDefault="00612A9D" w:rsidP="00612A9D">
      <w:r>
        <w:separator/>
      </w:r>
    </w:p>
  </w:footnote>
  <w:footnote w:type="continuationSeparator" w:id="0">
    <w:p w14:paraId="143B223E" w14:textId="77777777" w:rsidR="00612A9D" w:rsidRDefault="00612A9D" w:rsidP="00612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9E"/>
    <w:rsid w:val="00003FDC"/>
    <w:rsid w:val="001475FB"/>
    <w:rsid w:val="0016178F"/>
    <w:rsid w:val="004C039E"/>
    <w:rsid w:val="00520B79"/>
    <w:rsid w:val="00612A9D"/>
    <w:rsid w:val="006E0E41"/>
    <w:rsid w:val="00AA79D4"/>
    <w:rsid w:val="00CB1DA1"/>
    <w:rsid w:val="00EF1B88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79AE"/>
  <w15:chartTrackingRefBased/>
  <w15:docId w15:val="{206F6335-7444-4B4B-9410-F71FCD26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7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2A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A9D"/>
  </w:style>
  <w:style w:type="paragraph" w:styleId="Footer">
    <w:name w:val="footer"/>
    <w:basedOn w:val="Normal"/>
    <w:link w:val="FooterChar"/>
    <w:uiPriority w:val="99"/>
    <w:unhideWhenUsed/>
    <w:rsid w:val="00612A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A9D"/>
  </w:style>
  <w:style w:type="character" w:styleId="PageNumber">
    <w:name w:val="page number"/>
    <w:basedOn w:val="DefaultParagraphFont"/>
    <w:uiPriority w:val="99"/>
    <w:semiHidden/>
    <w:unhideWhenUsed/>
    <w:rsid w:val="0061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CF340232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Smith, Heather</cp:lastModifiedBy>
  <cp:revision>2</cp:revision>
  <dcterms:created xsi:type="dcterms:W3CDTF">2019-03-19T13:39:00Z</dcterms:created>
  <dcterms:modified xsi:type="dcterms:W3CDTF">2019-03-19T13:39:00Z</dcterms:modified>
</cp:coreProperties>
</file>